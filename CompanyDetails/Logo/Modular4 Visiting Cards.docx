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D5" w:rsidRDefault="004773DD" w:rsidP="00126DD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4" type="#_x0000_t202" style="position:absolute;margin-left:218pt;margin-top:-43.7pt;width:225.9pt;height:111.3pt;z-index:251663360;mso-width-relative:margin;mso-height-relative:margin" strokecolor="black [3213]">
            <v:textbox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40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26DD5">
        <w:rPr>
          <w:noProof/>
          <w:lang w:eastAsia="zh-TW"/>
        </w:rPr>
        <w:pict>
          <v:shape id="_x0000_s1111" type="#_x0000_t202" style="position:absolute;margin-left:-30.25pt;margin-top:-44.9pt;width:225.9pt;height:111.3pt;z-index:251660288;mso-width-relative:margin;mso-height-relative:margin" strokecolor="black [3213]">
            <v:textbox>
              <w:txbxContent>
                <w:p w:rsidR="00126DD5" w:rsidRDefault="00126DD5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21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6DD5" w:rsidRPr="00126DD5" w:rsidRDefault="00126DD5" w:rsidP="00126DD5"/>
    <w:p w:rsidR="00126DD5" w:rsidRPr="00126DD5" w:rsidRDefault="00126DD5" w:rsidP="00126DD5"/>
    <w:p w:rsidR="00126DD5" w:rsidRPr="00126DD5" w:rsidRDefault="00126DD5" w:rsidP="00126DD5"/>
    <w:p w:rsidR="00126DD5" w:rsidRPr="00126DD5" w:rsidRDefault="00126DD5" w:rsidP="00126DD5"/>
    <w:p w:rsidR="00126DD5" w:rsidRPr="00126DD5" w:rsidRDefault="004773DD" w:rsidP="00126DD5">
      <w:r>
        <w:rPr>
          <w:noProof/>
        </w:rPr>
        <w:pict>
          <v:shape id="_x0000_s1115" type="#_x0000_t202" style="position:absolute;margin-left:218.3pt;margin-top:1.9pt;width:225.9pt;height:111.3pt;z-index:251664384;mso-width-relative:margin;mso-height-relative:margin" strokecolor="black [3213]">
            <v:textbox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42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126DD5">
        <w:rPr>
          <w:noProof/>
        </w:rPr>
        <w:pict>
          <v:shape id="_x0000_s1112" type="#_x0000_t202" style="position:absolute;margin-left:-29.95pt;margin-top:.7pt;width:225.9pt;height:111.3pt;z-index:251661312;mso-width-relative:margin;mso-height-relative:margin" strokecolor="black [3213]">
            <v:textbox>
              <w:txbxContent>
                <w:p w:rsidR="00126DD5" w:rsidRDefault="00126DD5" w:rsidP="00126DD5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26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26DD5" w:rsidRDefault="00126DD5" w:rsidP="00126DD5"/>
    <w:p w:rsidR="004773DD" w:rsidRDefault="00126DD5" w:rsidP="00126DD5">
      <w:r>
        <w:rPr>
          <w:noProof/>
        </w:rPr>
        <w:pict>
          <v:shape id="_x0000_s1113" type="#_x0000_t202" style="position:absolute;margin-left:-29.05pt;margin-top:86.5pt;width:225.9pt;height:111.3pt;z-index:251662336;mso-width-relative:margin;mso-height-relative:margin" strokecolor="black [3213]">
            <v:textbox style="mso-next-textbox:#_x0000_s1113">
              <w:txbxContent>
                <w:p w:rsidR="00126DD5" w:rsidRDefault="00126DD5" w:rsidP="00126DD5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32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>
      <w:r>
        <w:rPr>
          <w:noProof/>
        </w:rPr>
        <w:pict>
          <v:shape id="_x0000_s1116" type="#_x0000_t202" style="position:absolute;margin-left:218.45pt;margin-top:4.15pt;width:225.9pt;height:111.3pt;z-index:251665408;mso-width-relative:margin;mso-height-relative:margin" strokecolor="black [3213]">
            <v:textbox style="mso-next-textbox:#_x0000_s1116"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54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Pr="004773DD" w:rsidRDefault="004773DD" w:rsidP="004773DD"/>
    <w:p w:rsidR="004773DD" w:rsidRDefault="004773DD" w:rsidP="004773DD">
      <w:r>
        <w:rPr>
          <w:noProof/>
        </w:rPr>
        <w:pict>
          <v:shape id="_x0000_s1121" type="#_x0000_t202" style="position:absolute;margin-left:-29.2pt;margin-top:6.55pt;width:225.9pt;height:111.3pt;z-index:251666432;mso-width-relative:margin;mso-height-relative:margin" strokecolor="black [3213]">
            <v:textbox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77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219.05pt;margin-top:7.75pt;width:225.9pt;height:111.3pt;z-index:251668480;mso-width-relative:margin;mso-height-relative:margin" strokecolor="black [3213]">
            <v:textbox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79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219.2pt;margin-top:120.4pt;width:225.9pt;height:111.3pt;z-index:251669504;mso-width-relative:margin;mso-height-relative:margin" strokecolor="black [3213]">
            <v:textbox style="mso-next-textbox:#_x0000_s1124"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81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8775A" w:rsidRDefault="004773DD" w:rsidP="004773DD">
      <w:pPr>
        <w:tabs>
          <w:tab w:val="left" w:pos="2244"/>
        </w:tabs>
      </w:pPr>
      <w:r>
        <w:rPr>
          <w:noProof/>
        </w:rPr>
        <w:pict>
          <v:shape id="_x0000_s1122" type="#_x0000_t202" style="position:absolute;margin-left:-28.3pt;margin-top:106.2pt;width:225.9pt;height:111.3pt;z-index:251667456;mso-width-relative:margin;mso-height-relative:margin" strokecolor="black [3213]">
            <v:textbox style="mso-next-textbox:#_x0000_s1122">
              <w:txbxContent>
                <w:p w:rsidR="004773DD" w:rsidRDefault="004773DD" w:rsidP="004773DD">
                  <w:r>
                    <w:rPr>
                      <w:noProof/>
                    </w:rPr>
                    <w:drawing>
                      <wp:inline distT="0" distB="0" distL="0" distR="0">
                        <wp:extent cx="2628646" cy="1312224"/>
                        <wp:effectExtent l="19050" t="0" r="254" b="0"/>
                        <wp:docPr id="78" name="Picture 20" descr="Mahind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hinda-Business.pn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31072" cy="13134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tab/>
      </w:r>
    </w:p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Pr="0058775A" w:rsidRDefault="0058775A" w:rsidP="0058775A"/>
    <w:p w:rsidR="0058775A" w:rsidRDefault="0058775A" w:rsidP="0058775A"/>
    <w:p w:rsidR="00C01FF6" w:rsidRDefault="0058775A" w:rsidP="0058775A">
      <w:pPr>
        <w:tabs>
          <w:tab w:val="left" w:pos="3376"/>
        </w:tabs>
      </w:pPr>
      <w:r>
        <w:tab/>
      </w:r>
    </w:p>
    <w:p w:rsidR="0058775A" w:rsidRDefault="0058775A" w:rsidP="0058775A">
      <w:pPr>
        <w:tabs>
          <w:tab w:val="left" w:pos="3376"/>
        </w:tabs>
      </w:pPr>
    </w:p>
    <w:p w:rsidR="0058775A" w:rsidRDefault="0058775A" w:rsidP="0058775A">
      <w:pPr>
        <w:tabs>
          <w:tab w:val="left" w:pos="3376"/>
        </w:tabs>
      </w:pPr>
    </w:p>
    <w:p w:rsidR="0058775A" w:rsidRDefault="0058775A" w:rsidP="0058775A">
      <w:pPr>
        <w:tabs>
          <w:tab w:val="left" w:pos="3376"/>
        </w:tabs>
      </w:pPr>
    </w:p>
    <w:p w:rsidR="0058775A" w:rsidRDefault="0058775A" w:rsidP="0058775A">
      <w:pPr>
        <w:tabs>
          <w:tab w:val="left" w:pos="3376"/>
        </w:tabs>
      </w:pPr>
      <w:r>
        <w:rPr>
          <w:noProof/>
        </w:rPr>
        <w:lastRenderedPageBreak/>
        <w:pict>
          <v:shape id="_x0000_s1126" type="#_x0000_t202" style="position:absolute;margin-left:216.6pt;margin-top:-51.9pt;width:222.05pt;height:116.4pt;z-index:251672576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94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25" type="#_x0000_t202" style="position:absolute;margin-left:-21.7pt;margin-top:-51.9pt;width:222.05pt;height:116.4pt;z-index:251671552;mso-width-relative:margin;mso-height-relative:margin">
            <v:textbox>
              <w:txbxContent>
                <w:p w:rsidR="0058775A" w:rsidRDefault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82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766D7" w:rsidRDefault="0058775A" w:rsidP="0058775A">
      <w:pPr>
        <w:tabs>
          <w:tab w:val="left" w:pos="3376"/>
        </w:tabs>
      </w:pPr>
      <w:r>
        <w:rPr>
          <w:noProof/>
        </w:rPr>
        <w:pict>
          <v:shape id="_x0000_s1133" type="#_x0000_t202" style="position:absolute;margin-left:-21.7pt;margin-top:438.75pt;width:222.05pt;height:116.4pt;z-index:251679744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61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4" type="#_x0000_t202" style="position:absolute;margin-left:216.6pt;margin-top:438.75pt;width:222.05pt;height:116.4pt;z-index:251680768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62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-21.7pt;margin-top:313pt;width:222.05pt;height:116.4pt;z-index:251677696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41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216.6pt;margin-top:313pt;width:222.05pt;height:116.4pt;z-index:251678720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42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216.6pt;margin-top:185.35pt;width:222.05pt;height:116.4pt;z-index:251676672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24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-21.7pt;margin-top:185.35pt;width:222.05pt;height:116.4pt;z-index:251675648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23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216.6pt;margin-top:59.6pt;width:222.05pt;height:116.4pt;z-index:251674624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08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-21.7pt;margin-top:59.6pt;width:222.05pt;height:116.4pt;z-index:251673600;mso-width-relative:margin;mso-height-relative:margin">
            <v:textbox>
              <w:txbxContent>
                <w:p w:rsidR="0058775A" w:rsidRDefault="0058775A" w:rsidP="0058775A">
                  <w:r>
                    <w:rPr>
                      <w:noProof/>
                    </w:rPr>
                    <w:drawing>
                      <wp:inline distT="0" distB="0" distL="0" distR="0">
                        <wp:extent cx="2555970" cy="1395351"/>
                        <wp:effectExtent l="19050" t="0" r="0" b="0"/>
                        <wp:docPr id="107" name="Picture 81" descr="Shaja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haja-Business.pn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57405" cy="13961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Pr="00C766D7" w:rsidRDefault="00C766D7" w:rsidP="00C766D7"/>
    <w:p w:rsidR="00C766D7" w:rsidRDefault="00C766D7" w:rsidP="00C766D7"/>
    <w:p w:rsidR="00C766D7" w:rsidRDefault="00C766D7" w:rsidP="00C766D7"/>
    <w:p w:rsidR="0058775A" w:rsidRDefault="0058775A" w:rsidP="00C766D7">
      <w:pPr>
        <w:ind w:firstLine="720"/>
      </w:pPr>
    </w:p>
    <w:p w:rsidR="00C766D7" w:rsidRDefault="00C766D7" w:rsidP="00C766D7">
      <w:pPr>
        <w:ind w:firstLine="720"/>
      </w:pPr>
      <w:r>
        <w:rPr>
          <w:noProof/>
        </w:rPr>
        <w:lastRenderedPageBreak/>
        <w:pict>
          <v:shape id="_x0000_s1136" type="#_x0000_t202" style="position:absolute;left:0;text-align:left;margin-left:225.8pt;margin-top:-40.55pt;width:231.05pt;height:120.6pt;z-index:251683840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186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>
          <v:shape id="_x0000_s1135" type="#_x0000_t202" style="position:absolute;left:0;text-align:left;margin-left:-30.75pt;margin-top:-40.55pt;width:231.05pt;height:120.6pt;z-index:251682816;mso-width-relative:margin;mso-height-relative:margin">
            <v:textbox>
              <w:txbxContent>
                <w:p w:rsidR="00C766D7" w:rsidRDefault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163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766D7" w:rsidRPr="00C766D7" w:rsidRDefault="00C766D7" w:rsidP="00C766D7">
      <w:pPr>
        <w:ind w:firstLine="720"/>
      </w:pPr>
      <w:r>
        <w:rPr>
          <w:noProof/>
        </w:rPr>
        <w:pict>
          <v:shape id="_x0000_s1144" type="#_x0000_t202" style="position:absolute;left:0;text-align:left;margin-left:225.8pt;margin-top:495.85pt;width:231.05pt;height:120.6pt;z-index:251692032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95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3" type="#_x0000_t202" style="position:absolute;left:0;text-align:left;margin-left:-30.75pt;margin-top:495.85pt;width:231.05pt;height:120.6pt;z-index:251691008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94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202" style="position:absolute;left:0;text-align:left;margin-left:-30.75pt;margin-top:353.7pt;width:231.05pt;height:120.6pt;z-index:251688960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64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2" type="#_x0000_t202" style="position:absolute;left:0;text-align:left;margin-left:225.8pt;margin-top:353.7pt;width:231.05pt;height:120.6pt;z-index:251689984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65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9" type="#_x0000_t202" style="position:absolute;left:0;text-align:left;margin-left:-30.75pt;margin-top:218.55pt;width:231.05pt;height:120.6pt;z-index:251686912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35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40" type="#_x0000_t202" style="position:absolute;left:0;text-align:left;margin-left:225.8pt;margin-top:218.55pt;width:231.05pt;height:120.6pt;z-index:251687936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36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8" type="#_x0000_t202" style="position:absolute;left:0;text-align:left;margin-left:225.8pt;margin-top:82.05pt;width:231.05pt;height:120.6pt;z-index:251685888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10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202" style="position:absolute;left:0;text-align:left;margin-left:-30.75pt;margin-top:82.05pt;width:231.05pt;height:120.6pt;z-index:251684864;mso-width-relative:margin;mso-height-relative:margin">
            <v:textbox>
              <w:txbxContent>
                <w:p w:rsidR="00C766D7" w:rsidRDefault="00C766D7" w:rsidP="00C766D7">
                  <w:r>
                    <w:rPr>
                      <w:noProof/>
                    </w:rPr>
                    <w:drawing>
                      <wp:inline distT="0" distB="0" distL="0" distR="0">
                        <wp:extent cx="2704328" cy="1478478"/>
                        <wp:effectExtent l="19050" t="0" r="772" b="0"/>
                        <wp:docPr id="209" name="Picture 162" descr="Dumindu-Business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Dumindu-Business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06908" cy="14798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sectPr w:rsidR="00C766D7" w:rsidRPr="00C766D7" w:rsidSect="00C01FF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54E" w:rsidRDefault="00F8254E" w:rsidP="0058775A">
      <w:r>
        <w:separator/>
      </w:r>
    </w:p>
  </w:endnote>
  <w:endnote w:type="continuationSeparator" w:id="0">
    <w:p w:rsidR="00F8254E" w:rsidRDefault="00F8254E" w:rsidP="005877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54E" w:rsidRDefault="00F8254E" w:rsidP="0058775A">
      <w:r>
        <w:separator/>
      </w:r>
    </w:p>
  </w:footnote>
  <w:footnote w:type="continuationSeparator" w:id="0">
    <w:p w:rsidR="00F8254E" w:rsidRDefault="00F8254E" w:rsidP="0058775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embedSystemFonts/>
  <w:proofState w:spelling="clean" w:grammar="clean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3B94"/>
    <w:rsid w:val="00126DD5"/>
    <w:rsid w:val="001716D9"/>
    <w:rsid w:val="0035604B"/>
    <w:rsid w:val="004773DD"/>
    <w:rsid w:val="0058775A"/>
    <w:rsid w:val="00597148"/>
    <w:rsid w:val="005E05D0"/>
    <w:rsid w:val="005F573F"/>
    <w:rsid w:val="00AF0C93"/>
    <w:rsid w:val="00BB0F01"/>
    <w:rsid w:val="00BE3B94"/>
    <w:rsid w:val="00C01FF6"/>
    <w:rsid w:val="00C766D7"/>
    <w:rsid w:val="00F1466A"/>
    <w:rsid w:val="00F8254E"/>
    <w:rsid w:val="00F86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5D0"/>
    <w:rPr>
      <w:sz w:val="24"/>
      <w:lang w:bidi="ar-SA"/>
    </w:rPr>
  </w:style>
  <w:style w:type="paragraph" w:styleId="Heading1">
    <w:name w:val="heading 1"/>
    <w:basedOn w:val="Normal"/>
    <w:next w:val="Normal"/>
    <w:qFormat/>
    <w:rsid w:val="007E5411"/>
    <w:pPr>
      <w:keepNext/>
      <w:jc w:val="center"/>
      <w:outlineLvl w:val="0"/>
    </w:pPr>
    <w:rPr>
      <w:rFonts w:ascii="Times" w:eastAsia="Times" w:hAnsi="Times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qulif">
    <w:name w:val="Name &amp; qulif"/>
    <w:basedOn w:val="Normal"/>
    <w:link w:val="NamequlifChar"/>
    <w:qFormat/>
    <w:rsid w:val="00C01FF6"/>
    <w:pPr>
      <w:spacing w:line="360" w:lineRule="exact"/>
      <w:jc w:val="right"/>
    </w:pPr>
    <w:rPr>
      <w:rFonts w:ascii="Arial" w:hAnsi="Arial"/>
      <w:caps/>
      <w:color w:val="9D1C20"/>
      <w:sz w:val="28"/>
    </w:rPr>
  </w:style>
  <w:style w:type="paragraph" w:customStyle="1" w:styleId="jobtitle">
    <w:name w:val="job title"/>
    <w:basedOn w:val="Normal"/>
    <w:link w:val="jobtitleChar"/>
    <w:qFormat/>
    <w:rsid w:val="00C01FF6"/>
    <w:pPr>
      <w:spacing w:line="360" w:lineRule="exact"/>
      <w:jc w:val="right"/>
    </w:pPr>
    <w:rPr>
      <w:rFonts w:ascii="Arial" w:hAnsi="Arial"/>
      <w:caps/>
      <w:color w:val="FFFFFF"/>
      <w:sz w:val="18"/>
    </w:rPr>
  </w:style>
  <w:style w:type="character" w:customStyle="1" w:styleId="NamequlifChar">
    <w:name w:val="Name &amp; qulif Char"/>
    <w:basedOn w:val="DefaultParagraphFont"/>
    <w:link w:val="Namequlif"/>
    <w:rsid w:val="00C01FF6"/>
    <w:rPr>
      <w:rFonts w:ascii="Arial" w:hAnsi="Arial"/>
      <w:caps/>
      <w:color w:val="9D1C20"/>
      <w:sz w:val="28"/>
    </w:rPr>
  </w:style>
  <w:style w:type="paragraph" w:customStyle="1" w:styleId="BusinessCompany">
    <w:name w:val="Business/Company"/>
    <w:basedOn w:val="Normal"/>
    <w:link w:val="BusinessCompanyChar"/>
    <w:qFormat/>
    <w:rsid w:val="00C01FF6"/>
    <w:pPr>
      <w:spacing w:line="276" w:lineRule="auto"/>
      <w:jc w:val="right"/>
    </w:pPr>
    <w:rPr>
      <w:rFonts w:ascii="Arial" w:hAnsi="Arial"/>
      <w:caps/>
      <w:color w:val="585747"/>
      <w:sz w:val="16"/>
    </w:rPr>
  </w:style>
  <w:style w:type="character" w:customStyle="1" w:styleId="jobtitleChar">
    <w:name w:val="job title Char"/>
    <w:basedOn w:val="DefaultParagraphFont"/>
    <w:link w:val="jobtitle"/>
    <w:rsid w:val="00C01FF6"/>
    <w:rPr>
      <w:rFonts w:ascii="Arial" w:hAnsi="Arial"/>
      <w:caps/>
      <w:color w:val="FFFFFF"/>
      <w:sz w:val="18"/>
    </w:rPr>
  </w:style>
  <w:style w:type="paragraph" w:customStyle="1" w:styleId="Address">
    <w:name w:val="Address"/>
    <w:basedOn w:val="Normal"/>
    <w:link w:val="AddressChar"/>
    <w:qFormat/>
    <w:rsid w:val="00C01FF6"/>
    <w:pPr>
      <w:jc w:val="right"/>
    </w:pPr>
    <w:rPr>
      <w:rFonts w:ascii="Arial" w:hAnsi="Arial"/>
      <w:color w:val="585747"/>
      <w:sz w:val="14"/>
    </w:rPr>
  </w:style>
  <w:style w:type="character" w:customStyle="1" w:styleId="BusinessCompanyChar">
    <w:name w:val="Business/Company Char"/>
    <w:basedOn w:val="DefaultParagraphFont"/>
    <w:link w:val="BusinessCompany"/>
    <w:rsid w:val="00C01FF6"/>
    <w:rPr>
      <w:rFonts w:ascii="Arial" w:hAnsi="Arial"/>
      <w:caps/>
      <w:color w:val="585747"/>
      <w:sz w:val="16"/>
    </w:rPr>
  </w:style>
  <w:style w:type="paragraph" w:customStyle="1" w:styleId="website">
    <w:name w:val="website"/>
    <w:basedOn w:val="Normal"/>
    <w:link w:val="websiteChar"/>
    <w:qFormat/>
    <w:rsid w:val="00C01FF6"/>
    <w:pPr>
      <w:jc w:val="right"/>
    </w:pPr>
    <w:rPr>
      <w:rFonts w:ascii="Arial" w:hAnsi="Arial"/>
      <w:color w:val="585747"/>
      <w:sz w:val="14"/>
    </w:rPr>
  </w:style>
  <w:style w:type="character" w:customStyle="1" w:styleId="AddressChar">
    <w:name w:val="Address Char"/>
    <w:basedOn w:val="DefaultParagraphFont"/>
    <w:link w:val="Address"/>
    <w:rsid w:val="00C01FF6"/>
    <w:rPr>
      <w:rFonts w:ascii="Arial" w:hAnsi="Arial"/>
      <w:color w:val="585747"/>
      <w:sz w:val="14"/>
    </w:rPr>
  </w:style>
  <w:style w:type="paragraph" w:customStyle="1" w:styleId="Enteralineoftexthere">
    <w:name w:val="Enter a line of text here"/>
    <w:basedOn w:val="Normal"/>
    <w:link w:val="EnteralineoftexthereChar"/>
    <w:qFormat/>
    <w:rsid w:val="00597148"/>
    <w:pPr>
      <w:jc w:val="center"/>
    </w:pPr>
    <w:rPr>
      <w:rFonts w:ascii="Arial" w:hAnsi="Arial"/>
      <w:caps/>
      <w:color w:val="585747"/>
      <w:sz w:val="18"/>
    </w:rPr>
  </w:style>
  <w:style w:type="character" w:customStyle="1" w:styleId="websiteChar">
    <w:name w:val="website Char"/>
    <w:basedOn w:val="DefaultParagraphFont"/>
    <w:link w:val="website"/>
    <w:rsid w:val="00C01FF6"/>
    <w:rPr>
      <w:rFonts w:ascii="Arial" w:hAnsi="Arial"/>
      <w:color w:val="585747"/>
      <w:sz w:val="14"/>
    </w:rPr>
  </w:style>
  <w:style w:type="character" w:styleId="Hyperlink">
    <w:name w:val="Hyperlink"/>
    <w:basedOn w:val="DefaultParagraphFont"/>
    <w:uiPriority w:val="99"/>
    <w:semiHidden/>
    <w:unhideWhenUsed/>
    <w:rsid w:val="00BE3B94"/>
    <w:rPr>
      <w:color w:val="0000FF"/>
      <w:u w:val="single"/>
    </w:rPr>
  </w:style>
  <w:style w:type="character" w:customStyle="1" w:styleId="EnteralineoftexthereChar">
    <w:name w:val="Enter a line of text here Char"/>
    <w:basedOn w:val="DefaultParagraphFont"/>
    <w:link w:val="Enteralineoftexthere"/>
    <w:rsid w:val="00597148"/>
    <w:rPr>
      <w:rFonts w:ascii="Arial" w:hAnsi="Arial"/>
      <w:caps/>
      <w:color w:val="585747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D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DD5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5877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75A"/>
    <w:rPr>
      <w:sz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5877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75A"/>
    <w:rPr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ser\Application%20Data\Microsoft\Templates\Business%20cards(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cards(2).dot</Template>
  <TotalTime>116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Shja</dc:creator>
  <cp:keywords/>
  <dc:description/>
  <cp:lastModifiedBy>Mahinda Jayakody</cp:lastModifiedBy>
  <cp:revision>13</cp:revision>
  <cp:lastPrinted>2010-02-04T15:46:00Z</cp:lastPrinted>
  <dcterms:created xsi:type="dcterms:W3CDTF">2010-02-04T15:25:00Z</dcterms:created>
  <dcterms:modified xsi:type="dcterms:W3CDTF">2011-10-18T18:30:00Z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TC103789451033</vt:lpwstr>
  </property>
</Properties>
</file>